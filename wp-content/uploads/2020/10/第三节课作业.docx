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78CE9" w14:textId="6D04AAC6" w:rsidR="00F15CB7" w:rsidRDefault="00DC0B29">
      <w:pPr>
        <w:pStyle w:val="Heading2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第三节课作业</w:t>
      </w:r>
    </w:p>
    <w:p w14:paraId="67186570" w14:textId="643C1F30" w:rsidR="00DC0B29" w:rsidRPr="00B57BBA" w:rsidRDefault="00DC0B29" w:rsidP="00B57BBA">
      <w:pPr>
        <w:pStyle w:val="ListParagraph"/>
        <w:numPr>
          <w:ilvl w:val="0"/>
          <w:numId w:val="5"/>
        </w:numPr>
        <w:rPr>
          <w:color w:val="000000" w:themeColor="text1"/>
          <w:lang w:eastAsia="zh-CN"/>
        </w:rPr>
      </w:pPr>
      <w:r w:rsidRPr="00B57BBA">
        <w:rPr>
          <w:color w:val="000000" w:themeColor="text1"/>
          <w:lang w:eastAsia="zh-CN"/>
        </w:rPr>
        <w:t>Yardi breeze</w:t>
      </w:r>
      <w:r w:rsidR="00B57BBA">
        <w:rPr>
          <w:color w:val="000000" w:themeColor="text1"/>
          <w:lang w:eastAsia="zh-CN"/>
        </w:rPr>
        <w:t xml:space="preserve"> (rent management</w:t>
      </w:r>
      <w:r w:rsidR="00B57BBA">
        <w:rPr>
          <w:rFonts w:hint="eastAsia"/>
          <w:color w:val="000000" w:themeColor="text1"/>
          <w:lang w:eastAsia="zh-CN"/>
        </w:rPr>
        <w:t>软件排行第一名</w:t>
      </w:r>
      <w:r w:rsidR="00B57BBA">
        <w:rPr>
          <w:rFonts w:hint="eastAsia"/>
          <w:color w:val="000000" w:themeColor="text1"/>
          <w:lang w:eastAsia="zh-CN"/>
        </w:rPr>
        <w:t>)</w:t>
      </w:r>
    </w:p>
    <w:p w14:paraId="05C5A5C5" w14:textId="7057FAF5" w:rsidR="00DC0B29" w:rsidRDefault="00DC0B29" w:rsidP="00DC0B29">
      <w:pPr>
        <w:rPr>
          <w:lang w:eastAsia="zh-CN"/>
        </w:rPr>
      </w:pPr>
    </w:p>
    <w:p w14:paraId="715DC8CC" w14:textId="1A363F71" w:rsidR="008C5AFE" w:rsidRDefault="008C5AFE" w:rsidP="00DC0B29">
      <w:pPr>
        <w:rPr>
          <w:lang w:eastAsia="zh-CN"/>
        </w:rPr>
      </w:pPr>
    </w:p>
    <w:p w14:paraId="31F04DD8" w14:textId="1D264AB6" w:rsidR="00B57BBA" w:rsidRDefault="00B57BBA" w:rsidP="00DC0B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软件是云端的。功能比较齐全，定价</w:t>
      </w:r>
      <w:r w:rsidR="00677898">
        <w:rPr>
          <w:rFonts w:hint="eastAsia"/>
          <w:lang w:eastAsia="zh-CN"/>
        </w:rPr>
        <w:t>偏贵</w:t>
      </w:r>
      <w:r>
        <w:rPr>
          <w:rFonts w:hint="eastAsia"/>
          <w:lang w:eastAsia="zh-CN"/>
        </w:rPr>
        <w:t>。</w:t>
      </w:r>
      <w:r w:rsidR="008C5AFE">
        <w:rPr>
          <w:rFonts w:hint="eastAsia"/>
          <w:lang w:eastAsia="zh-CN"/>
        </w:rPr>
        <w:t>软件有针对不同地产的功能。</w:t>
      </w:r>
      <w:r>
        <w:rPr>
          <w:rFonts w:hint="eastAsia"/>
          <w:lang w:eastAsia="zh-CN"/>
        </w:rPr>
        <w:t>这个软件有老师想要添加的</w:t>
      </w:r>
      <w:r>
        <w:rPr>
          <w:rFonts w:hint="eastAsia"/>
          <w:lang w:eastAsia="zh-CN"/>
        </w:rPr>
        <w:t>maintenance</w:t>
      </w:r>
      <w:r>
        <w:rPr>
          <w:rFonts w:hint="eastAsia"/>
          <w:lang w:eastAsia="zh-CN"/>
        </w:rPr>
        <w:t>功能。但是反过来说功能过于复杂，对于蓝领阶层或上年纪的</w:t>
      </w:r>
      <w:r>
        <w:rPr>
          <w:rFonts w:hint="eastAsia"/>
          <w:lang w:eastAsia="zh-CN"/>
        </w:rPr>
        <w:t>manager</w:t>
      </w:r>
      <w:r>
        <w:rPr>
          <w:rFonts w:hint="eastAsia"/>
          <w:lang w:eastAsia="zh-CN"/>
        </w:rPr>
        <w:t>不够友好</w:t>
      </w:r>
      <w:r w:rsidR="005214AB">
        <w:rPr>
          <w:rFonts w:hint="eastAsia"/>
          <w:lang w:eastAsia="zh-CN"/>
        </w:rPr>
        <w:t>。没有见到</w:t>
      </w:r>
      <w:r w:rsidR="005214AB">
        <w:rPr>
          <w:lang w:eastAsia="zh-CN"/>
        </w:rPr>
        <w:t>rent to own</w:t>
      </w:r>
      <w:r w:rsidR="005214AB">
        <w:rPr>
          <w:rFonts w:hint="eastAsia"/>
          <w:lang w:eastAsia="zh-CN"/>
        </w:rPr>
        <w:t>的功能。</w:t>
      </w:r>
    </w:p>
    <w:p w14:paraId="53BC24C9" w14:textId="73DC285B" w:rsidR="00B57BBA" w:rsidRDefault="00B57BBA" w:rsidP="00DC0B29">
      <w:pPr>
        <w:rPr>
          <w:lang w:eastAsia="zh-CN"/>
        </w:rPr>
      </w:pPr>
    </w:p>
    <w:p w14:paraId="60051621" w14:textId="3E2EDF8F" w:rsidR="00B57BBA" w:rsidRDefault="00B57BBA" w:rsidP="00DC0B29">
      <w:pPr>
        <w:rPr>
          <w:lang w:eastAsia="zh-CN"/>
        </w:rPr>
      </w:pPr>
    </w:p>
    <w:p w14:paraId="2743362F" w14:textId="3D1C65E9" w:rsidR="00B57BBA" w:rsidRDefault="00B57BBA" w:rsidP="00DC0B29">
      <w:pPr>
        <w:rPr>
          <w:lang w:eastAsia="zh-CN"/>
        </w:rPr>
      </w:pPr>
    </w:p>
    <w:p w14:paraId="057E793C" w14:textId="5FFDA140" w:rsidR="00794A4B" w:rsidRDefault="00794A4B" w:rsidP="00DC0B29">
      <w:pPr>
        <w:rPr>
          <w:lang w:eastAsia="zh-CN"/>
        </w:rPr>
      </w:pPr>
    </w:p>
    <w:p w14:paraId="202005C5" w14:textId="77777777" w:rsidR="00794A4B" w:rsidRDefault="00794A4B" w:rsidP="00DC0B29">
      <w:pPr>
        <w:rPr>
          <w:lang w:eastAsia="zh-CN"/>
        </w:rPr>
      </w:pPr>
    </w:p>
    <w:p w14:paraId="50D44923" w14:textId="7E4E219E" w:rsidR="00B57BBA" w:rsidRDefault="00B57BBA" w:rsidP="00B57BBA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Zibo</w:t>
      </w:r>
      <w:r>
        <w:rPr>
          <w:rFonts w:hint="eastAsia"/>
          <w:lang w:eastAsia="zh-CN"/>
        </w:rPr>
        <w:t>（在</w:t>
      </w:r>
      <w:proofErr w:type="spellStart"/>
      <w:r>
        <w:rPr>
          <w:rFonts w:hint="eastAsia"/>
          <w:lang w:eastAsia="zh-CN"/>
        </w:rPr>
        <w:t>youtube</w:t>
      </w:r>
      <w:proofErr w:type="spellEnd"/>
      <w:r>
        <w:rPr>
          <w:rFonts w:hint="eastAsia"/>
          <w:lang w:eastAsia="zh-CN"/>
        </w:rPr>
        <w:t>上面卡到的广告）</w:t>
      </w:r>
    </w:p>
    <w:p w14:paraId="166CB611" w14:textId="7A438335" w:rsidR="00B57BBA" w:rsidRDefault="00B57BBA" w:rsidP="00B57BBA">
      <w:pPr>
        <w:pStyle w:val="ListParagraph"/>
        <w:rPr>
          <w:lang w:eastAsia="zh-CN"/>
        </w:rPr>
      </w:pPr>
    </w:p>
    <w:p w14:paraId="1FE45767" w14:textId="5D347328" w:rsidR="00B57BBA" w:rsidRDefault="00B57BBA" w:rsidP="00B57BBA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软件功能很单一，只有一个收房租的功能。</w:t>
      </w:r>
      <w:r w:rsidR="008C5AFE">
        <w:rPr>
          <w:rFonts w:hint="eastAsia"/>
          <w:lang w:eastAsia="zh-CN"/>
        </w:rPr>
        <w:t>不适合</w:t>
      </w:r>
      <w:r w:rsidR="008C5AFE">
        <w:rPr>
          <w:rFonts w:hint="eastAsia"/>
          <w:lang w:eastAsia="zh-CN"/>
        </w:rPr>
        <w:t>M</w:t>
      </w:r>
      <w:r w:rsidR="008C5AFE">
        <w:rPr>
          <w:lang w:eastAsia="zh-CN"/>
        </w:rPr>
        <w:t xml:space="preserve">HP. </w:t>
      </w:r>
      <w:r>
        <w:rPr>
          <w:rFonts w:hint="eastAsia"/>
          <w:lang w:eastAsia="zh-CN"/>
        </w:rPr>
        <w:t>也没有分清楚个人和商业。价格不详。</w:t>
      </w:r>
    </w:p>
    <w:p w14:paraId="4032A9DC" w14:textId="1DE96E09" w:rsidR="008C5AFE" w:rsidRDefault="008C5AFE" w:rsidP="00B57BBA">
      <w:pPr>
        <w:pStyle w:val="ListParagraph"/>
        <w:rPr>
          <w:lang w:eastAsia="zh-CN"/>
        </w:rPr>
      </w:pPr>
    </w:p>
    <w:p w14:paraId="1F2F1C13" w14:textId="77777777" w:rsidR="00363154" w:rsidRDefault="00363154" w:rsidP="00B57BBA">
      <w:pPr>
        <w:pStyle w:val="ListParagraph"/>
        <w:rPr>
          <w:lang w:eastAsia="zh-CN"/>
        </w:rPr>
      </w:pPr>
    </w:p>
    <w:p w14:paraId="2E9FBA28" w14:textId="77777777" w:rsidR="008C5AFE" w:rsidRDefault="008C5AFE" w:rsidP="00B57BBA">
      <w:pPr>
        <w:pStyle w:val="ListParagraph"/>
        <w:rPr>
          <w:lang w:eastAsia="zh-CN"/>
        </w:rPr>
      </w:pPr>
    </w:p>
    <w:p w14:paraId="1B3FC991" w14:textId="7924885A" w:rsidR="00B57BBA" w:rsidRDefault="00B57BBA" w:rsidP="00B57BBA">
      <w:pPr>
        <w:pStyle w:val="ListParagraph"/>
        <w:rPr>
          <w:lang w:eastAsia="zh-CN"/>
        </w:rPr>
      </w:pPr>
    </w:p>
    <w:p w14:paraId="098FEC3F" w14:textId="153F15A7" w:rsidR="00B57BBA" w:rsidRDefault="00B57BBA" w:rsidP="00B57BBA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Re-leased</w:t>
      </w:r>
    </w:p>
    <w:p w14:paraId="302E779E" w14:textId="0B0D925A" w:rsidR="008C5AFE" w:rsidRDefault="008C5AFE" w:rsidP="008C5AFE">
      <w:pPr>
        <w:ind w:left="360"/>
        <w:rPr>
          <w:lang w:eastAsia="zh-CN"/>
        </w:rPr>
      </w:pPr>
    </w:p>
    <w:p w14:paraId="1CA74F16" w14:textId="62E2552C" w:rsidR="008C5AFE" w:rsidRDefault="008C5AFE" w:rsidP="008C5AFE">
      <w:pPr>
        <w:ind w:left="360"/>
        <w:rPr>
          <w:lang w:eastAsia="zh-CN"/>
        </w:rPr>
      </w:pPr>
      <w:r>
        <w:rPr>
          <w:rFonts w:hint="eastAsia"/>
          <w:lang w:eastAsia="zh-CN"/>
        </w:rPr>
        <w:t>软件有很好针对不同的角色设计的，例如房东和经理。而且手机，平板和电脑都可以使用。</w:t>
      </w:r>
      <w:r w:rsidR="005214AB">
        <w:rPr>
          <w:rFonts w:hint="eastAsia"/>
          <w:lang w:eastAsia="zh-CN"/>
        </w:rPr>
        <w:t>是云端的。</w:t>
      </w:r>
      <w:r>
        <w:rPr>
          <w:rFonts w:hint="eastAsia"/>
          <w:lang w:eastAsia="zh-CN"/>
        </w:rPr>
        <w:t>也可以和其他的软件整合，例如</w:t>
      </w:r>
      <w:r>
        <w:rPr>
          <w:lang w:eastAsia="zh-CN"/>
        </w:rPr>
        <w:t>office 365, google map</w:t>
      </w:r>
      <w:r>
        <w:rPr>
          <w:rFonts w:hint="eastAsia"/>
          <w:lang w:eastAsia="zh-CN"/>
        </w:rPr>
        <w:t>和</w:t>
      </w:r>
      <w:r>
        <w:rPr>
          <w:lang w:eastAsia="zh-CN"/>
        </w:rPr>
        <w:t>google calendar</w:t>
      </w:r>
      <w:r>
        <w:rPr>
          <w:rFonts w:hint="eastAsia"/>
          <w:lang w:eastAsia="zh-CN"/>
        </w:rPr>
        <w:t>。功能过于通用，没有针对</w:t>
      </w:r>
      <w:r>
        <w:rPr>
          <w:rFonts w:hint="eastAsia"/>
          <w:lang w:eastAsia="zh-CN"/>
        </w:rPr>
        <w:t>M</w:t>
      </w:r>
      <w:r>
        <w:rPr>
          <w:lang w:eastAsia="zh-CN"/>
        </w:rPr>
        <w:t>HP</w:t>
      </w:r>
      <w:r>
        <w:rPr>
          <w:rFonts w:hint="eastAsia"/>
          <w:lang w:eastAsia="zh-CN"/>
        </w:rPr>
        <w:t>专门的设计。价格不详。</w:t>
      </w:r>
    </w:p>
    <w:p w14:paraId="522E5B0A" w14:textId="77777777" w:rsidR="008C5AFE" w:rsidRDefault="008C5AFE" w:rsidP="003848D0">
      <w:pPr>
        <w:rPr>
          <w:lang w:eastAsia="zh-CN"/>
        </w:rPr>
      </w:pPr>
    </w:p>
    <w:p w14:paraId="64AD7040" w14:textId="7AF858AD" w:rsidR="008C5AFE" w:rsidRDefault="00FE5E8D" w:rsidP="008C5AFE">
      <w:pPr>
        <w:pStyle w:val="ListParagraph"/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App</w:t>
      </w:r>
      <w:r w:rsidR="00FA4271">
        <w:rPr>
          <w:lang w:eastAsia="zh-CN"/>
        </w:rPr>
        <w:t>folio</w:t>
      </w:r>
      <w:proofErr w:type="spellEnd"/>
    </w:p>
    <w:p w14:paraId="246EE7D3" w14:textId="22B4312F" w:rsidR="00FA4271" w:rsidRDefault="00FA4271" w:rsidP="00FA4271">
      <w:pPr>
        <w:pStyle w:val="ListParagraph"/>
        <w:rPr>
          <w:lang w:eastAsia="zh-CN"/>
        </w:rPr>
      </w:pPr>
    </w:p>
    <w:p w14:paraId="7B8D7BB0" w14:textId="1A9208BF" w:rsidR="00FA4271" w:rsidRDefault="00FA4271" w:rsidP="00FA4271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软件有对于不同角色的功能，让所有的角色都参与了进来。功能上十分齐全</w:t>
      </w:r>
      <w:r w:rsidR="0049781B">
        <w:rPr>
          <w:rFonts w:hint="eastAsia"/>
          <w:lang w:eastAsia="zh-CN"/>
        </w:rPr>
        <w:t>，但是适合一般的社区。估计放在</w:t>
      </w:r>
      <w:r w:rsidR="0049781B">
        <w:rPr>
          <w:rFonts w:hint="eastAsia"/>
          <w:lang w:eastAsia="zh-CN"/>
        </w:rPr>
        <w:t>M</w:t>
      </w:r>
      <w:r w:rsidR="0049781B">
        <w:rPr>
          <w:lang w:eastAsia="zh-CN"/>
        </w:rPr>
        <w:t>HP</w:t>
      </w:r>
      <w:r w:rsidR="0049781B">
        <w:rPr>
          <w:rFonts w:hint="eastAsia"/>
          <w:lang w:eastAsia="zh-CN"/>
        </w:rPr>
        <w:t>上面，还会有一些不适合。价格不详。</w:t>
      </w:r>
    </w:p>
    <w:p w14:paraId="6F66499F" w14:textId="4223487B" w:rsidR="0049781B" w:rsidRDefault="0049781B" w:rsidP="00FA4271">
      <w:pPr>
        <w:pStyle w:val="ListParagraph"/>
        <w:rPr>
          <w:lang w:eastAsia="zh-CN"/>
        </w:rPr>
      </w:pPr>
    </w:p>
    <w:p w14:paraId="5A543448" w14:textId="2A1C4BBB" w:rsidR="0049781B" w:rsidRPr="00DC0B29" w:rsidRDefault="0049781B" w:rsidP="001E3BA7">
      <w:pPr>
        <w:rPr>
          <w:lang w:eastAsia="zh-CN"/>
        </w:rPr>
      </w:pPr>
    </w:p>
    <w:sectPr w:rsidR="0049781B" w:rsidRPr="00DC0B2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4E4A1" w14:textId="77777777" w:rsidR="002D191E" w:rsidRDefault="002D191E">
      <w:r>
        <w:separator/>
      </w:r>
    </w:p>
    <w:p w14:paraId="6A139B13" w14:textId="77777777" w:rsidR="002D191E" w:rsidRDefault="002D191E"/>
  </w:endnote>
  <w:endnote w:type="continuationSeparator" w:id="0">
    <w:p w14:paraId="2F3EA39D" w14:textId="77777777" w:rsidR="002D191E" w:rsidRDefault="002D191E">
      <w:r>
        <w:continuationSeparator/>
      </w:r>
    </w:p>
    <w:p w14:paraId="1117988D" w14:textId="77777777" w:rsidR="002D191E" w:rsidRDefault="002D19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7F026A" w14:textId="77777777" w:rsidR="00F15CB7" w:rsidRDefault="00F70C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44F9D" w14:textId="77777777" w:rsidR="002D191E" w:rsidRDefault="002D191E">
      <w:r>
        <w:separator/>
      </w:r>
    </w:p>
    <w:p w14:paraId="3C9F0544" w14:textId="77777777" w:rsidR="002D191E" w:rsidRDefault="002D191E"/>
  </w:footnote>
  <w:footnote w:type="continuationSeparator" w:id="0">
    <w:p w14:paraId="14E4DF13" w14:textId="77777777" w:rsidR="002D191E" w:rsidRDefault="002D191E">
      <w:r>
        <w:continuationSeparator/>
      </w:r>
    </w:p>
    <w:p w14:paraId="2B4E8770" w14:textId="77777777" w:rsidR="002D191E" w:rsidRDefault="002D19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87719"/>
    <w:multiLevelType w:val="hybridMultilevel"/>
    <w:tmpl w:val="E102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29"/>
    <w:rsid w:val="001E3BA7"/>
    <w:rsid w:val="002D191E"/>
    <w:rsid w:val="00363154"/>
    <w:rsid w:val="003848D0"/>
    <w:rsid w:val="0049781B"/>
    <w:rsid w:val="005214AB"/>
    <w:rsid w:val="00677898"/>
    <w:rsid w:val="00794A4B"/>
    <w:rsid w:val="008C5AFE"/>
    <w:rsid w:val="008F50D4"/>
    <w:rsid w:val="00B57BBA"/>
    <w:rsid w:val="00B95B4F"/>
    <w:rsid w:val="00D926EB"/>
    <w:rsid w:val="00DC0B29"/>
    <w:rsid w:val="00DC289C"/>
    <w:rsid w:val="00F15CB7"/>
    <w:rsid w:val="00F37D12"/>
    <w:rsid w:val="00F70C77"/>
    <w:rsid w:val="00FA4271"/>
    <w:rsid w:val="00FE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E4A6B"/>
  <w15:chartTrackingRefBased/>
  <w15:docId w15:val="{28C14DE9-4B93-3341-9E93-E89832C6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5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chenxi/Library/Containers/com.microsoft.Word/Data/Library/Application%20Support/Microsoft/Office/16.0/DTS/en-US%7bFBDB6B89-2289-B845-8C9E-E6DED2CF8C19%7d/%7b8FC22175-2597-4F48-B993-DC2135DEDA1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2020-10-25T21:14:00Z</dcterms:created>
  <dcterms:modified xsi:type="dcterms:W3CDTF">2020-10-26T05:36:00Z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